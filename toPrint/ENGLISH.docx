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51"/>
        <w:tblW w:w="3160" w:type="dxa"/>
        <w:jc w:val="center"/>
        <w:tblLook w:val="04A0" w:firstRow="1" w:lastRow="0" w:firstColumn="1" w:lastColumn="0" w:noHBand="0" w:noVBand="1"/>
      </w:tblPr>
      <w:tblGrid>
        <w:gridCol w:w="3160"/>
      </w:tblGrid>
      <w:tr w:rsidR="00032D52" w:rsidRPr="00032D52" w:rsidTr="00DD6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60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:rsidR="00032D52" w:rsidRPr="006422FE" w:rsidRDefault="00032D52" w:rsidP="006422FE">
            <w:pPr>
              <w:jc w:val="center"/>
              <w:rPr>
                <w:rFonts w:ascii="Bahnschrift Light Condensed" w:hAnsi="Bahnschrift Light Condensed" w:cstheme="majorHAnsi"/>
                <w:spacing w:val="40"/>
                <w:sz w:val="24"/>
                <w:szCs w:val="28"/>
              </w:rPr>
            </w:pPr>
            <w:r w:rsidRPr="006422FE">
              <w:rPr>
                <w:rFonts w:ascii="Bahnschrift Light Condensed" w:eastAsiaTheme="minorEastAsia" w:hAnsi="Bahnschrift Light Condensed" w:cs="Cambria"/>
                <w:i w:val="0"/>
                <w:iCs w:val="0"/>
                <w:color w:val="000000" w:themeColor="text1"/>
                <w:sz w:val="1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формула</w:t>
            </w:r>
            <w:r w:rsidRPr="006422FE">
              <w:rPr>
                <w:rFonts w:ascii="Bahnschrift Light Condensed" w:eastAsiaTheme="minorEastAsia" w:hAnsi="Bahnschrift Light Condensed" w:cs="Times New Roman"/>
                <w:i w:val="0"/>
                <w:iCs w:val="0"/>
                <w:color w:val="000000" w:themeColor="text1"/>
                <w:sz w:val="1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422FE">
              <w:rPr>
                <w:rFonts w:ascii="Bahnschrift Light Condensed" w:eastAsiaTheme="minorEastAsia" w:hAnsi="Bahnschrift Light Condensed" w:cs="Cambria"/>
                <w:i w:val="0"/>
                <w:iCs w:val="0"/>
                <w:color w:val="000000" w:themeColor="text1"/>
                <w:sz w:val="1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выбора</w:t>
            </w:r>
            <w:r w:rsidRPr="006422FE">
              <w:rPr>
                <w:rFonts w:ascii="Bahnschrift Light Condensed" w:eastAsiaTheme="minorEastAsia" w:hAnsi="Bahnschrift Light Condensed" w:cs="Times New Roman"/>
                <w:i w:val="0"/>
                <w:iCs w:val="0"/>
                <w:color w:val="000000" w:themeColor="text1"/>
                <w:sz w:val="1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422FE">
              <w:rPr>
                <w:rFonts w:ascii="Bahnschrift Light Condensed" w:eastAsiaTheme="minorEastAsia" w:hAnsi="Bahnschrift Light Condensed" w:cs="Cambria"/>
                <w:i w:val="0"/>
                <w:iCs w:val="0"/>
                <w:color w:val="000000" w:themeColor="text1"/>
                <w:sz w:val="1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времени</w:t>
            </w:r>
            <w:r w:rsidRPr="006422FE">
              <w:rPr>
                <w:rFonts w:ascii="Bahnschrift Light Condensed" w:eastAsiaTheme="minorEastAsia" w:hAnsi="Bahnschrift Light Condensed" w:cs="Times New Roman"/>
                <w:i w:val="0"/>
                <w:iCs w:val="0"/>
                <w:color w:val="000000" w:themeColor="text1"/>
                <w:sz w:val="1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422FE">
              <w:rPr>
                <w:rFonts w:ascii="Bahnschrift Light Condensed" w:eastAsiaTheme="minorEastAsia" w:hAnsi="Bahnschrift Light Condensed" w:cs="Cambria"/>
                <w:i w:val="0"/>
                <w:iCs w:val="0"/>
                <w:color w:val="000000" w:themeColor="text1"/>
                <w:sz w:val="1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</w:t>
            </w:r>
            <w:r w:rsidRPr="006422FE">
              <w:rPr>
                <w:rFonts w:ascii="Bahnschrift Light Condensed" w:eastAsiaTheme="minorEastAsia" w:hAnsi="Bahnschrift Light Condensed" w:cs="Times New Roman"/>
                <w:i w:val="0"/>
                <w:iCs w:val="0"/>
                <w:color w:val="000000" w:themeColor="text1"/>
                <w:sz w:val="1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422FE">
              <w:rPr>
                <w:rFonts w:ascii="Bahnschrift Light Condensed" w:eastAsiaTheme="minorEastAsia" w:hAnsi="Bahnschrift Light Condensed" w:cs="Cambria"/>
                <w:i w:val="0"/>
                <w:iCs w:val="0"/>
                <w:color w:val="000000" w:themeColor="text1"/>
                <w:sz w:val="1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английском</w:t>
            </w:r>
            <w:r w:rsidRPr="006422FE">
              <w:rPr>
                <w:rFonts w:ascii="Bahnschrift Light Condensed" w:eastAsiaTheme="minorEastAsia" w:hAnsi="Bahnschrift Light Condensed" w:cs="Times New Roman"/>
                <w:i w:val="0"/>
                <w:iCs w:val="0"/>
                <w:color w:val="000000" w:themeColor="text1"/>
                <w:sz w:val="1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422FE">
              <w:rPr>
                <w:rFonts w:ascii="Bahnschrift Light Condensed" w:eastAsiaTheme="minorEastAsia" w:hAnsi="Bahnschrift Light Condensed" w:cs="Cambria"/>
                <w:i w:val="0"/>
                <w:iCs w:val="0"/>
                <w:color w:val="000000" w:themeColor="text1"/>
                <w:sz w:val="1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языке</w:t>
            </w:r>
          </w:p>
        </w:tc>
      </w:tr>
      <w:tr w:rsidR="006422FE" w:rsidRPr="00032D52" w:rsidTr="00DD6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:rsidR="006422FE" w:rsidRPr="00032D52" w:rsidRDefault="006422FE" w:rsidP="006422FE">
            <w:pPr>
              <w:ind w:left="216"/>
              <w:jc w:val="both"/>
              <w:rPr>
                <w:rFonts w:ascii="Mistral" w:hAnsi="Mistral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2FE">
              <w:rPr>
                <w:rFonts w:ascii="Mistral" w:hAnsi="Mistral" w:cs="Cambria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Pr="00032D52">
              <w:rPr>
                <w:rFonts w:ascii="Mistral" w:hAnsi="Mistral" w:cs="Cambria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ОПРЕДЕЛИТЬ</w:t>
            </w:r>
            <w:r w:rsidRPr="00032D52">
              <w:rPr>
                <w:rFonts w:ascii="Mistral" w:hAnsi="Mistral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032D52">
              <w:rPr>
                <w:rFonts w:ascii="Mistral" w:hAnsi="Mistral" w:cs="Cambria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СЕКТОР</w:t>
            </w:r>
            <w:r w:rsidRPr="00032D52">
              <w:rPr>
                <w:rFonts w:ascii="Mistral" w:hAnsi="Mistral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032D52">
              <w:rPr>
                <w:rFonts w:ascii="Mistral" w:hAnsi="Mistral" w:cs="Cambria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ВРЕМЕНИ</w:t>
            </w:r>
            <w:r w:rsidRPr="00032D52">
              <w:rPr>
                <w:rFonts w:ascii="Mistral" w:hAnsi="Mistral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422FE">
              <w:rPr>
                <w:rFonts w:ascii="Mistral" w:hAnsi="Mistral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Pr="006422FE">
              <w:rPr>
                <w:rFonts w:ascii="Mistral" w:hAnsi="Mistral" w:cs="Cambria"/>
                <w:color w:val="000000" w:themeColor="text1"/>
                <w:sz w:val="2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ОКОНЧАНИЕ</w:t>
            </w:r>
            <w:r w:rsidRPr="006422FE">
              <w:rPr>
                <w:rFonts w:ascii="Mistral" w:hAnsi="Mistral"/>
                <w:color w:val="000000" w:themeColor="text1"/>
                <w:sz w:val="2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422FE">
              <w:rPr>
                <w:rFonts w:ascii="Mistral" w:hAnsi="Mistral" w:cs="Cambria"/>
                <w:color w:val="000000" w:themeColor="text1"/>
                <w:sz w:val="2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</w:t>
            </w:r>
            <w:r w:rsidRPr="006422FE">
              <w:rPr>
                <w:rFonts w:ascii="Mistral" w:hAnsi="Mistral"/>
                <w:color w:val="000000" w:themeColor="text1"/>
                <w:sz w:val="2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422FE">
              <w:rPr>
                <w:rFonts w:ascii="Mistral" w:hAnsi="Mistral" w:cs="Cambria"/>
                <w:color w:val="000000" w:themeColor="text1"/>
                <w:sz w:val="2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РУССКОМ</w:t>
            </w:r>
            <w:r w:rsidRPr="006422FE">
              <w:rPr>
                <w:rFonts w:ascii="Mistral" w:hAnsi="Mistral"/>
                <w:color w:val="000000" w:themeColor="text1"/>
                <w:sz w:val="2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422FE">
              <w:rPr>
                <w:rFonts w:ascii="Mistral" w:hAnsi="Mistral" w:cs="Cambria"/>
                <w:color w:val="000000" w:themeColor="text1"/>
                <w:sz w:val="2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ГЛАГОЛЕ</w:t>
            </w:r>
            <w:r w:rsidRPr="006422FE">
              <w:rPr>
                <w:rFonts w:ascii="Mistral" w:hAnsi="Mistral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422FE">
              <w:rPr>
                <w:rFonts w:ascii="Mistral" w:hAnsi="Mistral" w:cs="Cambria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ПОЗВОЛЯЕТ</w:t>
            </w:r>
            <w:r w:rsidRPr="006422FE">
              <w:rPr>
                <w:rFonts w:ascii="Mistral" w:hAnsi="Mistral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422FE">
              <w:rPr>
                <w:rFonts w:ascii="Mistral" w:hAnsi="Mistral" w:cs="Cambria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ВЫБРАТЬ</w:t>
            </w:r>
            <w:r w:rsidRPr="006422FE">
              <w:rPr>
                <w:rFonts w:ascii="Mistral" w:hAnsi="Mistral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422FE">
              <w:rPr>
                <w:rFonts w:ascii="Mistral" w:hAnsi="Mistral" w:cs="Cambria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ВРЕМЯ</w:t>
            </w:r>
            <w:r w:rsidRPr="006422FE">
              <w:rPr>
                <w:rFonts w:ascii="Mistral" w:hAnsi="Mistral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422FE">
              <w:rPr>
                <w:rFonts w:ascii="Mistral" w:hAnsi="Mistral" w:cs="Cambria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ПРОШЛОЕ</w:t>
            </w:r>
            <w:r w:rsidRPr="006422FE">
              <w:rPr>
                <w:rFonts w:ascii="Mistral" w:hAnsi="Mistral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422FE">
              <w:rPr>
                <w:rFonts w:ascii="Mistral" w:hAnsi="Mistral" w:cs="Cambria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НАСТОЯЩЕЕ</w:t>
            </w:r>
            <w:r w:rsidRPr="006422FE">
              <w:rPr>
                <w:rFonts w:ascii="Mistral" w:hAnsi="Mistral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422FE">
              <w:rPr>
                <w:rFonts w:ascii="Mistral" w:hAnsi="Mistral" w:cs="Cambria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БУДУЩЕЕ</w:t>
            </w:r>
            <w:r w:rsidRPr="006422FE">
              <w:rPr>
                <w:rFonts w:ascii="Mistral" w:hAnsi="Mistral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 w:rsidR="006422FE" w:rsidRPr="00032D52" w:rsidTr="00DD69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tcBorders>
              <w:right w:val="none" w:sz="0" w:space="0" w:color="auto"/>
            </w:tcBorders>
            <w:shd w:val="clear" w:color="auto" w:fill="auto"/>
          </w:tcPr>
          <w:p w:rsidR="006422FE" w:rsidRPr="006422FE" w:rsidRDefault="006422FE" w:rsidP="006422FE">
            <w:pPr>
              <w:pStyle w:val="af0"/>
              <w:ind w:left="227"/>
              <w:jc w:val="both"/>
              <w:rPr>
                <w:rFonts w:ascii="Mistral" w:hAnsi="Mistral" w:cstheme="minorBidi"/>
                <w:color w:val="000000" w:themeColor="text1"/>
                <w:sz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Mistral" w:hAnsi="Mistral"/>
                <w:color w:val="000000" w:themeColor="text1"/>
                <w:sz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 </w:t>
            </w:r>
            <w:r w:rsidRPr="00032D52">
              <w:rPr>
                <w:rFonts w:ascii="Mistral" w:hAnsi="Mistral" w:cs="Cambria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АКЦЕНТ</w:t>
            </w:r>
          </w:p>
          <w:p w:rsidR="006422FE" w:rsidRPr="006422FE" w:rsidRDefault="006422FE" w:rsidP="006422FE">
            <w:pPr>
              <w:pStyle w:val="af0"/>
              <w:numPr>
                <w:ilvl w:val="0"/>
                <w:numId w:val="6"/>
              </w:numPr>
              <w:ind w:left="227" w:hanging="227"/>
              <w:jc w:val="both"/>
              <w:rPr>
                <w:rFonts w:ascii="Mistral" w:hAnsi="Mistral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2FE">
              <w:rPr>
                <w:rFonts w:ascii="Mistral" w:hAnsi="Mistral" w:cs="Cambria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АКЦЕНТ</w:t>
            </w:r>
            <w:r w:rsidRPr="006422FE">
              <w:rPr>
                <w:rFonts w:ascii="Mistral" w:hAnsi="Mistral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422FE">
              <w:rPr>
                <w:rFonts w:ascii="Mistral" w:hAnsi="Mistral" w:cs="Cambria"/>
                <w:color w:val="000000" w:themeColor="text1"/>
                <w:sz w:val="2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</w:t>
            </w:r>
            <w:r w:rsidRPr="006422FE">
              <w:rPr>
                <w:rFonts w:ascii="Mistral" w:hAnsi="Mistral"/>
                <w:color w:val="000000" w:themeColor="text1"/>
                <w:sz w:val="2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422FE">
              <w:rPr>
                <w:rFonts w:ascii="Mistral" w:hAnsi="Mistral" w:cs="Cambria"/>
                <w:color w:val="000000" w:themeColor="text1"/>
                <w:sz w:val="2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ФАКТ</w:t>
            </w:r>
            <w:r w:rsidRPr="006422FE">
              <w:rPr>
                <w:rFonts w:ascii="Mistral" w:hAnsi="Mistral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422FE">
              <w:rPr>
                <w:rFonts w:ascii="Mistral" w:hAnsi="Mistral" w:cs="Cambria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ПРОЦЕССА</w:t>
            </w:r>
            <w:r w:rsidRPr="006422FE">
              <w:rPr>
                <w:rFonts w:ascii="Mistral" w:hAnsi="Mistral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Pr="006422FE">
              <w:rPr>
                <w:rFonts w:ascii="Mistral" w:hAnsi="Mistral" w:cs="Cambria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РЕГУЛЯРНОСТЬ</w:t>
            </w:r>
            <w:r w:rsidRPr="006422FE">
              <w:rPr>
                <w:rFonts w:ascii="Mistral" w:hAnsi="Mistral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;</w:t>
            </w:r>
          </w:p>
          <w:p w:rsidR="006422FE" w:rsidRPr="006422FE" w:rsidRDefault="006422FE" w:rsidP="006422FE">
            <w:pPr>
              <w:pStyle w:val="af0"/>
              <w:numPr>
                <w:ilvl w:val="0"/>
                <w:numId w:val="6"/>
              </w:numPr>
              <w:ind w:left="227" w:hanging="227"/>
              <w:jc w:val="both"/>
              <w:rPr>
                <w:rFonts w:ascii="Mistral" w:hAnsi="Mistral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2FE">
              <w:rPr>
                <w:rFonts w:ascii="Mistral" w:hAnsi="Mistral" w:cs="Cambria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АКЦЕНТ</w:t>
            </w:r>
            <w:r w:rsidRPr="006422FE">
              <w:rPr>
                <w:rFonts w:ascii="Mistral" w:hAnsi="Mistral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422FE">
              <w:rPr>
                <w:rFonts w:ascii="Mistral" w:hAnsi="Mistral" w:cs="Cambria"/>
                <w:color w:val="000000" w:themeColor="text1"/>
                <w:sz w:val="2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</w:t>
            </w:r>
            <w:r w:rsidRPr="006422FE">
              <w:rPr>
                <w:rFonts w:ascii="Mistral" w:hAnsi="Mistral"/>
                <w:color w:val="000000" w:themeColor="text1"/>
                <w:sz w:val="2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422FE">
              <w:rPr>
                <w:rFonts w:ascii="Mistral" w:hAnsi="Mistral" w:cs="Cambria"/>
                <w:color w:val="000000" w:themeColor="text1"/>
                <w:sz w:val="2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СЕРЕДИНУ</w:t>
            </w:r>
            <w:r w:rsidRPr="006422FE">
              <w:rPr>
                <w:rFonts w:ascii="Mistral" w:hAnsi="Mistral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422FE">
              <w:rPr>
                <w:rFonts w:ascii="Mistral" w:hAnsi="Mistral" w:cs="Cambria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ПРОЦЕССА</w:t>
            </w:r>
            <w:r w:rsidRPr="006422FE">
              <w:rPr>
                <w:rFonts w:ascii="Mistral" w:hAnsi="Mistral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;</w:t>
            </w:r>
          </w:p>
          <w:p w:rsidR="006422FE" w:rsidRPr="006422FE" w:rsidRDefault="006422FE" w:rsidP="006422FE">
            <w:pPr>
              <w:pStyle w:val="af0"/>
              <w:numPr>
                <w:ilvl w:val="0"/>
                <w:numId w:val="6"/>
              </w:numPr>
              <w:ind w:left="227" w:hanging="227"/>
              <w:jc w:val="both"/>
              <w:rPr>
                <w:rFonts w:ascii="Mistral" w:hAnsi="Mistral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2FE">
              <w:rPr>
                <w:rFonts w:ascii="Mistral" w:hAnsi="Mistral" w:cs="Cambria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АКЦЕНТ</w:t>
            </w:r>
            <w:r w:rsidRPr="006422FE">
              <w:rPr>
                <w:rFonts w:ascii="Mistral" w:hAnsi="Mistral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422FE">
              <w:rPr>
                <w:rFonts w:ascii="Mistral" w:hAnsi="Mistral" w:cs="Cambria"/>
                <w:color w:val="000000" w:themeColor="text1"/>
                <w:sz w:val="2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</w:t>
            </w:r>
            <w:r w:rsidRPr="006422FE">
              <w:rPr>
                <w:rFonts w:ascii="Mistral" w:hAnsi="Mistral"/>
                <w:color w:val="000000" w:themeColor="text1"/>
                <w:sz w:val="2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422FE">
              <w:rPr>
                <w:rFonts w:ascii="Mistral" w:hAnsi="Mistral" w:cs="Cambria"/>
                <w:color w:val="000000" w:themeColor="text1"/>
                <w:sz w:val="2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РЕЗУЛЬТАТ</w:t>
            </w:r>
            <w:r w:rsidRPr="006422FE">
              <w:rPr>
                <w:rFonts w:ascii="Mistral" w:hAnsi="Mistral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422FE">
              <w:rPr>
                <w:rFonts w:ascii="Mistral" w:hAnsi="Mistral" w:cs="Cambria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ДЕЙСТВИЯ</w:t>
            </w:r>
            <w:r w:rsidRPr="006422FE">
              <w:rPr>
                <w:rFonts w:ascii="Mistral" w:hAnsi="Mistral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422FE">
              <w:rPr>
                <w:rFonts w:ascii="Mistral" w:hAnsi="Mistral" w:cs="Cambria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</w:t>
            </w:r>
            <w:r w:rsidRPr="006422FE">
              <w:rPr>
                <w:rFonts w:ascii="Mistral" w:hAnsi="Mistral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422FE">
              <w:rPr>
                <w:rFonts w:ascii="Mistral" w:hAnsi="Mistral" w:cs="Cambria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ПОСЛЕДСТВИЯМИ</w:t>
            </w:r>
            <w:r w:rsidRPr="006422FE">
              <w:rPr>
                <w:rFonts w:ascii="Mistral" w:hAnsi="Mistral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;</w:t>
            </w:r>
          </w:p>
          <w:p w:rsidR="006422FE" w:rsidRPr="00032D52" w:rsidRDefault="006422FE" w:rsidP="006422FE">
            <w:pPr>
              <w:pStyle w:val="af0"/>
              <w:numPr>
                <w:ilvl w:val="0"/>
                <w:numId w:val="6"/>
              </w:numPr>
              <w:ind w:left="216" w:hanging="216"/>
              <w:jc w:val="both"/>
              <w:rPr>
                <w:rFonts w:ascii="Mistral" w:hAnsi="Mistral" w:cs="Cambria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2FE">
              <w:rPr>
                <w:rFonts w:ascii="Mistral" w:hAnsi="Mistral" w:cs="Cambria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АКЦЕНТ</w:t>
            </w:r>
            <w:r w:rsidRPr="006422FE">
              <w:rPr>
                <w:rFonts w:ascii="Mistral" w:hAnsi="Mistral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422FE">
              <w:rPr>
                <w:rFonts w:ascii="Mistral" w:hAnsi="Mistral" w:cs="Cambria"/>
                <w:color w:val="000000" w:themeColor="text1"/>
                <w:sz w:val="2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</w:t>
            </w:r>
            <w:r w:rsidRPr="006422FE">
              <w:rPr>
                <w:rFonts w:ascii="Mistral" w:hAnsi="Mistral"/>
                <w:color w:val="000000" w:themeColor="text1"/>
                <w:sz w:val="2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422FE">
              <w:rPr>
                <w:rFonts w:ascii="Mistral" w:hAnsi="Mistral" w:cs="Cambria"/>
                <w:color w:val="000000" w:themeColor="text1"/>
                <w:sz w:val="2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ЧАСТЬ</w:t>
            </w:r>
            <w:r w:rsidRPr="006422FE">
              <w:rPr>
                <w:rFonts w:ascii="Mistral" w:hAnsi="Mistral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422FE">
              <w:rPr>
                <w:rFonts w:ascii="Mistral" w:hAnsi="Mistral" w:cs="Cambria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ПРОЦЕССА</w:t>
            </w:r>
            <w:r w:rsidRPr="006422FE">
              <w:rPr>
                <w:rFonts w:ascii="Mistral" w:hAnsi="Mistral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422FE">
              <w:rPr>
                <w:rFonts w:ascii="Mistral" w:hAnsi="Mistral" w:cs="Cambria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</w:t>
            </w:r>
            <w:r w:rsidRPr="006422FE">
              <w:rPr>
                <w:rFonts w:ascii="Mistral" w:hAnsi="Mistral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422FE">
              <w:rPr>
                <w:rFonts w:ascii="Mistral" w:hAnsi="Mistral" w:cs="Cambria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ОПРЕДЕЛЕННОГО</w:t>
            </w:r>
            <w:r w:rsidRPr="006422FE">
              <w:rPr>
                <w:rFonts w:ascii="Mistral" w:hAnsi="Mistral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422FE">
              <w:rPr>
                <w:rFonts w:ascii="Mistral" w:hAnsi="Mistral" w:cs="Cambria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МОМЕНТА</w:t>
            </w:r>
            <w:r w:rsidRPr="006422FE">
              <w:rPr>
                <w:rFonts w:ascii="Mistral" w:hAnsi="Mistral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;</w:t>
            </w:r>
          </w:p>
        </w:tc>
      </w:tr>
      <w:tr w:rsidR="006422FE" w:rsidRPr="00032D52" w:rsidTr="00DD6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:rsidR="006422FE" w:rsidRPr="00032D52" w:rsidRDefault="006422FE" w:rsidP="006422FE">
            <w:pPr>
              <w:ind w:firstLine="216"/>
              <w:jc w:val="both"/>
              <w:rPr>
                <w:rFonts w:ascii="Mistral" w:hAnsi="Mistral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2FE">
              <w:rPr>
                <w:rFonts w:ascii="Mistral" w:hAnsi="Mistral" w:cs="Cambria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</w:t>
            </w:r>
            <w:r w:rsidRPr="006422FE">
              <w:rPr>
                <w:rFonts w:ascii="Mistral" w:hAnsi="Mistral" w:cs="Cambria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НАЗВАНИЕ ВРЕМЕНИ НА АНГЛИЙСКОМ ЯЗЫКЕ </w:t>
            </w:r>
            <w:r w:rsidRPr="006422FE">
              <w:rPr>
                <w:rFonts w:ascii="Mistral" w:hAnsi="Mistral" w:cs="Cambria"/>
                <w:color w:val="000000" w:themeColor="text1"/>
                <w:sz w:val="1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 ТОЛЬКО ПОТОМ ГОВОРИМ</w:t>
            </w:r>
          </w:p>
        </w:tc>
      </w:tr>
      <w:tr w:rsidR="00032D52" w:rsidRPr="00032D52" w:rsidTr="00DD69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tcBorders>
              <w:right w:val="none" w:sz="0" w:space="0" w:color="auto"/>
            </w:tcBorders>
          </w:tcPr>
          <w:p w:rsidR="00032D52" w:rsidRPr="00032D52" w:rsidRDefault="00032D52" w:rsidP="00A45B2D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AE0150" w:rsidRDefault="00AE0150"/>
    <w:p w:rsidR="002847FE" w:rsidRDefault="005162C4">
      <w:r w:rsidRPr="005162C4">
        <w:rPr>
          <w:noProof/>
          <w:lang w:eastAsia="ru-RU"/>
        </w:rPr>
        <w:lastRenderedPageBreak/>
        <w:drawing>
          <wp:inline distT="0" distB="0" distL="0" distR="0" wp14:anchorId="3A35D2BD" wp14:editId="38FF1193">
            <wp:extent cx="7240010" cy="324847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001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7FE" w:rsidRDefault="002847FE"/>
    <w:p w:rsidR="002847FE" w:rsidRDefault="00DD69F0">
      <w:r w:rsidRPr="00DD69F0">
        <w:lastRenderedPageBreak/>
        <w:drawing>
          <wp:inline distT="0" distB="0" distL="0" distR="0" wp14:anchorId="51B1106B" wp14:editId="6AE3301E">
            <wp:extent cx="2724530" cy="444879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69F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616BAC2" wp14:editId="45BF00CD">
            <wp:extent cx="2742857" cy="4771429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47FE" w:rsidRDefault="002847FE"/>
    <w:p w:rsidR="002847FE" w:rsidRDefault="002847FE"/>
    <w:p w:rsidR="002847FE" w:rsidRDefault="002847FE"/>
    <w:p w:rsidR="002847FE" w:rsidRDefault="002847FE"/>
    <w:p w:rsidR="002847FE" w:rsidRDefault="002847FE"/>
    <w:p w:rsidR="002847FE" w:rsidRDefault="002847FE"/>
    <w:sectPr w:rsidR="002847FE" w:rsidSect="005D54F8">
      <w:pgSz w:w="16838" w:h="11906" w:orient="landscape"/>
      <w:pgMar w:top="1985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hnschrift 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stral">
    <w:panose1 w:val="03090702030407020403"/>
    <w:charset w:val="CC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24476"/>
    <w:multiLevelType w:val="hybridMultilevel"/>
    <w:tmpl w:val="A5B0F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63915"/>
    <w:multiLevelType w:val="hybridMultilevel"/>
    <w:tmpl w:val="0EC643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9F4380"/>
    <w:multiLevelType w:val="hybridMultilevel"/>
    <w:tmpl w:val="D8A02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52723"/>
    <w:multiLevelType w:val="hybridMultilevel"/>
    <w:tmpl w:val="390AA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320FC"/>
    <w:multiLevelType w:val="hybridMultilevel"/>
    <w:tmpl w:val="3E023E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6C3D03"/>
    <w:multiLevelType w:val="hybridMultilevel"/>
    <w:tmpl w:val="B4D03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D9C"/>
    <w:rsid w:val="00032D52"/>
    <w:rsid w:val="001D3924"/>
    <w:rsid w:val="002847FE"/>
    <w:rsid w:val="0040487F"/>
    <w:rsid w:val="005162C4"/>
    <w:rsid w:val="005B6863"/>
    <w:rsid w:val="005D54F8"/>
    <w:rsid w:val="006422FE"/>
    <w:rsid w:val="00644A98"/>
    <w:rsid w:val="00705314"/>
    <w:rsid w:val="0079026B"/>
    <w:rsid w:val="007B5F85"/>
    <w:rsid w:val="009D737D"/>
    <w:rsid w:val="009F4D9C"/>
    <w:rsid w:val="00A45B2D"/>
    <w:rsid w:val="00AA7841"/>
    <w:rsid w:val="00AE0150"/>
    <w:rsid w:val="00B77843"/>
    <w:rsid w:val="00BE6EFF"/>
    <w:rsid w:val="00C933D0"/>
    <w:rsid w:val="00D35953"/>
    <w:rsid w:val="00DD69F0"/>
    <w:rsid w:val="00E31841"/>
    <w:rsid w:val="00F3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DBB95"/>
  <w15:docId w15:val="{223D56C8-5A7E-45B2-A704-3454CB24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841"/>
  </w:style>
  <w:style w:type="paragraph" w:styleId="1">
    <w:name w:val="heading 1"/>
    <w:basedOn w:val="a"/>
    <w:next w:val="a"/>
    <w:link w:val="10"/>
    <w:uiPriority w:val="9"/>
    <w:qFormat/>
    <w:rsid w:val="00AA784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A784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784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A78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AA78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AA78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unhideWhenUsed/>
    <w:qFormat/>
    <w:rsid w:val="00AA78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unhideWhenUsed/>
    <w:qFormat/>
    <w:rsid w:val="00AA78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9">
    <w:name w:val="heading 9"/>
    <w:basedOn w:val="a"/>
    <w:next w:val="a"/>
    <w:link w:val="90"/>
    <w:uiPriority w:val="9"/>
    <w:unhideWhenUsed/>
    <w:qFormat/>
    <w:rsid w:val="00AA78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7841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AA78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A784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A784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AA7841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AA7841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rsid w:val="00AA7841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rsid w:val="00AA784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0">
    <w:name w:val="Заголовок 9 Знак"/>
    <w:basedOn w:val="a0"/>
    <w:link w:val="9"/>
    <w:uiPriority w:val="9"/>
    <w:rsid w:val="00AA784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3">
    <w:name w:val="Title"/>
    <w:basedOn w:val="a"/>
    <w:next w:val="a"/>
    <w:link w:val="a4"/>
    <w:uiPriority w:val="10"/>
    <w:qFormat/>
    <w:rsid w:val="00AA784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AA784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AA784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A784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7">
    <w:name w:val="Subtle Emphasis"/>
    <w:basedOn w:val="a0"/>
    <w:uiPriority w:val="19"/>
    <w:qFormat/>
    <w:rsid w:val="00AA7841"/>
    <w:rPr>
      <w:i/>
      <w:iCs/>
      <w:color w:val="595959" w:themeColor="text1" w:themeTint="A6"/>
    </w:rPr>
  </w:style>
  <w:style w:type="character" w:styleId="a8">
    <w:name w:val="Emphasis"/>
    <w:basedOn w:val="a0"/>
    <w:uiPriority w:val="20"/>
    <w:qFormat/>
    <w:rsid w:val="00AA7841"/>
    <w:rPr>
      <w:i/>
      <w:iCs/>
    </w:rPr>
  </w:style>
  <w:style w:type="character" w:styleId="a9">
    <w:name w:val="Intense Emphasis"/>
    <w:basedOn w:val="a0"/>
    <w:uiPriority w:val="21"/>
    <w:qFormat/>
    <w:rsid w:val="00AA7841"/>
    <w:rPr>
      <w:b/>
      <w:bCs/>
      <w:i/>
      <w:iCs/>
    </w:rPr>
  </w:style>
  <w:style w:type="character" w:styleId="aa">
    <w:name w:val="Strong"/>
    <w:basedOn w:val="a0"/>
    <w:uiPriority w:val="22"/>
    <w:qFormat/>
    <w:rsid w:val="00AA7841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AA784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AA7841"/>
    <w:rPr>
      <w:color w:val="44546A" w:themeColor="text2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A784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c">
    <w:name w:val="Выделенная цитата Знак"/>
    <w:basedOn w:val="a0"/>
    <w:link w:val="ab"/>
    <w:uiPriority w:val="30"/>
    <w:rsid w:val="00AA784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d">
    <w:name w:val="Subtle Reference"/>
    <w:basedOn w:val="a0"/>
    <w:uiPriority w:val="31"/>
    <w:qFormat/>
    <w:rsid w:val="00AA784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e">
    <w:name w:val="Intense Reference"/>
    <w:basedOn w:val="a0"/>
    <w:uiPriority w:val="32"/>
    <w:qFormat/>
    <w:rsid w:val="00AA7841"/>
    <w:rPr>
      <w:b/>
      <w:bCs/>
      <w:smallCaps/>
      <w:color w:val="44546A" w:themeColor="text2"/>
      <w:u w:val="single"/>
    </w:rPr>
  </w:style>
  <w:style w:type="character" w:styleId="af">
    <w:name w:val="Book Title"/>
    <w:basedOn w:val="a0"/>
    <w:uiPriority w:val="33"/>
    <w:qFormat/>
    <w:rsid w:val="00AA7841"/>
    <w:rPr>
      <w:b/>
      <w:bCs/>
      <w:smallCaps/>
      <w:spacing w:val="10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styleId="af1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2">
    <w:name w:val="FollowedHyperlink"/>
    <w:basedOn w:val="a0"/>
    <w:uiPriority w:val="99"/>
    <w:unhideWhenUsed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9F4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2">
    <w:name w:val="Grid Table 1 Light Accent 2"/>
    <w:basedOn w:val="a1"/>
    <w:uiPriority w:val="46"/>
    <w:rsid w:val="009F4D9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4">
    <w:name w:val="caption"/>
    <w:basedOn w:val="a"/>
    <w:next w:val="a"/>
    <w:uiPriority w:val="35"/>
    <w:semiHidden/>
    <w:unhideWhenUsed/>
    <w:qFormat/>
    <w:rsid w:val="00AA7841"/>
    <w:pPr>
      <w:spacing w:line="240" w:lineRule="auto"/>
    </w:pPr>
    <w:rPr>
      <w:b/>
      <w:bCs/>
      <w:smallCaps/>
      <w:color w:val="44546A" w:themeColor="text2"/>
    </w:rPr>
  </w:style>
  <w:style w:type="paragraph" w:styleId="af5">
    <w:name w:val="No Spacing"/>
    <w:uiPriority w:val="1"/>
    <w:qFormat/>
    <w:rsid w:val="00AA7841"/>
    <w:pPr>
      <w:spacing w:after="0" w:line="240" w:lineRule="auto"/>
    </w:pPr>
  </w:style>
  <w:style w:type="paragraph" w:styleId="af6">
    <w:name w:val="TOC Heading"/>
    <w:basedOn w:val="1"/>
    <w:next w:val="a"/>
    <w:uiPriority w:val="39"/>
    <w:semiHidden/>
    <w:unhideWhenUsed/>
    <w:qFormat/>
    <w:rsid w:val="00AA7841"/>
    <w:pPr>
      <w:outlineLvl w:val="9"/>
    </w:pPr>
  </w:style>
  <w:style w:type="table" w:styleId="51">
    <w:name w:val="Plain Table 5"/>
    <w:basedOn w:val="a1"/>
    <w:uiPriority w:val="45"/>
    <w:rsid w:val="0040487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7">
    <w:name w:val="Balloon Text"/>
    <w:basedOn w:val="a"/>
    <w:link w:val="af8"/>
    <w:uiPriority w:val="99"/>
    <w:semiHidden/>
    <w:unhideWhenUsed/>
    <w:rsid w:val="00A45B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A45B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9\Word%202010%20look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C2A32-8E78-489D-9B61-A12A425C1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128</TotalTime>
  <Pages>4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Мухортов Александр Анатольевич</dc:creator>
  <cp:keywords/>
  <dc:description/>
  <cp:lastModifiedBy>Мухортов Александр Анатольевич</cp:lastModifiedBy>
  <cp:revision>17</cp:revision>
  <cp:lastPrinted>2021-10-22T06:42:00Z</cp:lastPrinted>
  <dcterms:created xsi:type="dcterms:W3CDTF">2021-10-22T05:23:00Z</dcterms:created>
  <dcterms:modified xsi:type="dcterms:W3CDTF">2021-10-22T11:28:00Z</dcterms:modified>
</cp:coreProperties>
</file>